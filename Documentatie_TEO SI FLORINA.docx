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B42" w:rsidRPr="00933B4D" w:rsidRDefault="00E70B42">
      <w:pPr>
        <w:rPr>
          <w:rFonts w:ascii="Kristen ITC" w:hAnsi="Kristen ITC" w:cs="Times New Roman"/>
          <w:b/>
          <w:bCs/>
          <w:sz w:val="36"/>
          <w:szCs w:val="32"/>
        </w:rPr>
      </w:pPr>
      <w:r w:rsidRPr="00933B4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3B4D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3B4D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60A71" w:rsidRPr="00933B4D">
        <w:rPr>
          <w:rFonts w:ascii="Kristen ITC" w:hAnsi="Kristen ITC" w:cs="Times New Roman"/>
          <w:b/>
          <w:bCs/>
          <w:sz w:val="36"/>
          <w:szCs w:val="32"/>
        </w:rPr>
        <w:t>English 4 Kids</w:t>
      </w:r>
    </w:p>
    <w:p w:rsidR="00E70B42" w:rsidRPr="00933B4D" w:rsidRDefault="00E70B42">
      <w:pPr>
        <w:rPr>
          <w:rFonts w:ascii="Kristen ITC" w:hAnsi="Kristen ITC" w:cs="Times New Roman"/>
          <w:b/>
          <w:bCs/>
          <w:sz w:val="36"/>
          <w:szCs w:val="32"/>
        </w:rPr>
      </w:pPr>
      <w:r w:rsidRPr="00933B4D">
        <w:rPr>
          <w:rFonts w:ascii="Kristen ITC" w:hAnsi="Kristen ITC" w:cs="Times New Roman"/>
          <w:b/>
          <w:bCs/>
          <w:sz w:val="36"/>
          <w:szCs w:val="32"/>
        </w:rPr>
        <w:tab/>
      </w:r>
    </w:p>
    <w:p w:rsidR="00E70B42" w:rsidRPr="00933B4D" w:rsidRDefault="00A60A71">
      <w:pPr>
        <w:rPr>
          <w:rFonts w:ascii="Kristen ITC" w:hAnsi="Kristen ITC" w:cs="Times New Roman"/>
          <w:b/>
          <w:bCs/>
          <w:sz w:val="36"/>
          <w:szCs w:val="32"/>
        </w:rPr>
      </w:pPr>
      <w:r w:rsidRPr="00933B4D">
        <w:rPr>
          <w:rFonts w:ascii="Kristen ITC" w:hAnsi="Kristen ITC" w:cs="Times New Roman"/>
          <w:b/>
          <w:bCs/>
          <w:sz w:val="36"/>
          <w:szCs w:val="32"/>
        </w:rPr>
        <w:t>Autor: Mezei Mure</w:t>
      </w:r>
      <w:r w:rsidRPr="00933B4D">
        <w:rPr>
          <w:rFonts w:ascii="Cambria" w:hAnsi="Cambria" w:cs="Cambria"/>
          <w:b/>
          <w:bCs/>
          <w:sz w:val="36"/>
          <w:szCs w:val="32"/>
          <w:lang w:val="ro-RO"/>
        </w:rPr>
        <w:t>ș</w:t>
      </w:r>
      <w:r w:rsidRPr="00933B4D">
        <w:rPr>
          <w:rFonts w:ascii="Kristen ITC" w:hAnsi="Kristen ITC" w:cs="Times New Roman"/>
          <w:b/>
          <w:bCs/>
          <w:sz w:val="36"/>
          <w:szCs w:val="32"/>
          <w:lang w:val="ro-RO"/>
        </w:rPr>
        <w:t>an Teodora, Cîmpan Florina Maria</w:t>
      </w:r>
      <w:r w:rsidR="00E70B42" w:rsidRPr="00933B4D">
        <w:rPr>
          <w:rFonts w:ascii="Kristen ITC" w:hAnsi="Kristen ITC" w:cs="Times New Roman"/>
          <w:b/>
          <w:bCs/>
          <w:sz w:val="36"/>
          <w:szCs w:val="32"/>
        </w:rPr>
        <w:t xml:space="preserve"> </w:t>
      </w:r>
    </w:p>
    <w:p w:rsidR="00E70B42" w:rsidRPr="00933B4D" w:rsidRDefault="00A60A71">
      <w:pPr>
        <w:rPr>
          <w:rFonts w:ascii="Kristen ITC" w:hAnsi="Kristen ITC" w:cs="Times New Roman"/>
          <w:b/>
          <w:bCs/>
          <w:sz w:val="36"/>
          <w:szCs w:val="32"/>
        </w:rPr>
      </w:pPr>
      <w:r w:rsidRPr="00933B4D">
        <w:rPr>
          <w:rFonts w:ascii="Kristen ITC" w:hAnsi="Kristen ITC" w:cs="Times New Roman"/>
          <w:b/>
          <w:bCs/>
          <w:sz w:val="36"/>
          <w:szCs w:val="32"/>
        </w:rPr>
        <w:t xml:space="preserve">Clasa: a </w:t>
      </w:r>
      <w:r w:rsidR="00E70B42" w:rsidRPr="00933B4D">
        <w:rPr>
          <w:rFonts w:ascii="Kristen ITC" w:hAnsi="Kristen ITC" w:cs="Times New Roman"/>
          <w:b/>
          <w:bCs/>
          <w:sz w:val="36"/>
          <w:szCs w:val="32"/>
        </w:rPr>
        <w:t>X – a A</w:t>
      </w:r>
    </w:p>
    <w:p w:rsidR="00E70B42" w:rsidRPr="00933B4D" w:rsidRDefault="00E70B42">
      <w:pPr>
        <w:rPr>
          <w:rFonts w:ascii="Kristen ITC" w:hAnsi="Kristen ITC" w:cs="Times New Roman"/>
          <w:b/>
          <w:bCs/>
          <w:sz w:val="36"/>
          <w:szCs w:val="32"/>
        </w:rPr>
      </w:pPr>
      <w:r w:rsidRPr="00933B4D">
        <w:rPr>
          <w:rFonts w:ascii="Kristen ITC" w:hAnsi="Kristen ITC" w:cs="Times New Roman"/>
          <w:b/>
          <w:bCs/>
          <w:sz w:val="36"/>
          <w:szCs w:val="32"/>
        </w:rPr>
        <w:t>Scoala: Liceul Teoreti</w:t>
      </w:r>
      <w:r w:rsidR="00A60A71" w:rsidRPr="00933B4D">
        <w:rPr>
          <w:rFonts w:ascii="Kristen ITC" w:hAnsi="Kristen ITC" w:cs="Times New Roman"/>
          <w:b/>
          <w:bCs/>
          <w:sz w:val="36"/>
          <w:szCs w:val="32"/>
        </w:rPr>
        <w:t>c “Alexandru Papiu Ilarian ” Dej</w:t>
      </w:r>
    </w:p>
    <w:p w:rsidR="00A60A71" w:rsidRPr="00991521" w:rsidRDefault="003501C4" w:rsidP="00991521">
      <w:pPr>
        <w:rPr>
          <w:rFonts w:ascii="Kristen ITC" w:hAnsi="Kristen ITC" w:cs="Times New Roman"/>
          <w:b/>
          <w:bCs/>
          <w:sz w:val="36"/>
          <w:szCs w:val="32"/>
        </w:rPr>
      </w:pPr>
      <w:r>
        <w:rPr>
          <w:rFonts w:ascii="Kristen ITC" w:hAnsi="Kristen ITC" w:cs="Times New Roman"/>
          <w:b/>
          <w:bCs/>
          <w:sz w:val="36"/>
          <w:szCs w:val="32"/>
        </w:rPr>
        <w:t>Profesor coordo</w:t>
      </w:r>
      <w:r w:rsidR="00E70B42" w:rsidRPr="00933B4D">
        <w:rPr>
          <w:rFonts w:ascii="Kristen ITC" w:hAnsi="Kristen ITC" w:cs="Times New Roman"/>
          <w:b/>
          <w:bCs/>
          <w:sz w:val="36"/>
          <w:szCs w:val="32"/>
        </w:rPr>
        <w:t xml:space="preserve">nator : Mihaela Capangi </w:t>
      </w:r>
      <w:r w:rsidR="001012D6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C35BA5" w:rsidRPr="00933B4D" w:rsidRDefault="00E3354F" w:rsidP="00E70B42">
      <w:pPr>
        <w:ind w:left="288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933B4D">
        <w:rPr>
          <w:rFonts w:ascii="Times New Roman" w:hAnsi="Times New Roman" w:cs="Times New Roman"/>
          <w:b/>
          <w:bCs/>
          <w:sz w:val="32"/>
          <w:szCs w:val="32"/>
        </w:rPr>
        <w:t>Cuprins</w:t>
      </w:r>
    </w:p>
    <w:p w:rsidR="00E3354F" w:rsidRPr="00933B4D" w:rsidRDefault="00E3354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3354F" w:rsidRPr="00933B4D" w:rsidRDefault="00E3354F">
      <w:pPr>
        <w:rPr>
          <w:rFonts w:ascii="Times New Roman" w:hAnsi="Times New Roman" w:cs="Times New Roman"/>
          <w:sz w:val="32"/>
          <w:szCs w:val="32"/>
        </w:rPr>
      </w:pPr>
      <w:r w:rsidRPr="00933B4D">
        <w:rPr>
          <w:rFonts w:ascii="Times New Roman" w:hAnsi="Times New Roman" w:cs="Times New Roman"/>
          <w:sz w:val="32"/>
          <w:szCs w:val="32"/>
        </w:rPr>
        <w:t xml:space="preserve">1 . Motivatie in creerea acestui software </w:t>
      </w:r>
      <w:r w:rsidR="007F05A4" w:rsidRPr="00933B4D">
        <w:rPr>
          <w:rFonts w:ascii="Times New Roman" w:hAnsi="Times New Roman" w:cs="Times New Roman"/>
          <w:sz w:val="32"/>
          <w:szCs w:val="32"/>
        </w:rPr>
        <w:t>…………………</w:t>
      </w:r>
      <w:r w:rsidR="00DD6427" w:rsidRPr="00933B4D">
        <w:rPr>
          <w:rFonts w:ascii="Times New Roman" w:hAnsi="Times New Roman" w:cs="Times New Roman"/>
          <w:sz w:val="32"/>
          <w:szCs w:val="32"/>
        </w:rPr>
        <w:t>2</w:t>
      </w:r>
    </w:p>
    <w:p w:rsidR="001012D6" w:rsidRDefault="001012D6" w:rsidP="007C2C87">
      <w:pPr>
        <w:rPr>
          <w:rFonts w:ascii="Times New Roman" w:hAnsi="Times New Roman" w:cs="Times New Roman"/>
          <w:sz w:val="32"/>
          <w:szCs w:val="32"/>
        </w:rPr>
      </w:pPr>
    </w:p>
    <w:p w:rsidR="00E3354F" w:rsidRPr="00933B4D" w:rsidRDefault="001012D6" w:rsidP="007C2C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DD7960">
        <w:rPr>
          <w:rFonts w:ascii="Times New Roman" w:hAnsi="Times New Roman" w:cs="Times New Roman"/>
          <w:sz w:val="32"/>
          <w:szCs w:val="32"/>
        </w:rPr>
        <w:t xml:space="preserve"> </w:t>
      </w:r>
      <w:r w:rsidR="00E3354F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. </w:t>
      </w:r>
      <w:r w:rsidR="007C2C87" w:rsidRPr="00933B4D">
        <w:rPr>
          <w:rFonts w:ascii="Times New Roman" w:hAnsi="Times New Roman" w:cs="Times New Roman"/>
          <w:sz w:val="32"/>
          <w:szCs w:val="32"/>
        </w:rPr>
        <w:t>Ghid de utilizare</w:t>
      </w:r>
      <w:r w:rsidR="00DD7960">
        <w:rPr>
          <w:rFonts w:ascii="Times New Roman" w:hAnsi="Times New Roman" w:cs="Times New Roman"/>
          <w:sz w:val="32"/>
          <w:szCs w:val="32"/>
        </w:rPr>
        <w:t>………………………………………2</w:t>
      </w:r>
    </w:p>
    <w:p w:rsidR="007C2C87" w:rsidRPr="00933B4D" w:rsidRDefault="007C2C87" w:rsidP="007C2C87">
      <w:pPr>
        <w:rPr>
          <w:rFonts w:ascii="Times New Roman" w:hAnsi="Times New Roman" w:cs="Times New Roman"/>
          <w:sz w:val="32"/>
          <w:szCs w:val="32"/>
        </w:rPr>
      </w:pPr>
    </w:p>
    <w:p w:rsidR="007C2C87" w:rsidRPr="00933B4D" w:rsidRDefault="001012D6" w:rsidP="007C2C87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E3354F" w:rsidRPr="00933B4D">
        <w:rPr>
          <w:rFonts w:ascii="Times New Roman" w:hAnsi="Times New Roman" w:cs="Times New Roman"/>
          <w:sz w:val="32"/>
          <w:szCs w:val="32"/>
        </w:rPr>
        <w:t xml:space="preserve">. </w:t>
      </w:r>
      <w:r w:rsidR="007C2C87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O privire in dezvoltarea unei astfel de aplicatie </w:t>
      </w:r>
      <w:r w:rsidR="00CF7B1A" w:rsidRPr="00933B4D">
        <w:rPr>
          <w:rFonts w:ascii="Times New Roman" w:hAnsi="Times New Roman" w:cs="Times New Roman"/>
          <w:sz w:val="32"/>
          <w:szCs w:val="32"/>
          <w:lang w:val="es-ES"/>
        </w:rPr>
        <w:t>............</w:t>
      </w:r>
      <w:r w:rsidR="00DD7960">
        <w:rPr>
          <w:rFonts w:ascii="Times New Roman" w:hAnsi="Times New Roman" w:cs="Times New Roman"/>
          <w:sz w:val="32"/>
          <w:szCs w:val="32"/>
          <w:lang w:val="es-ES"/>
        </w:rPr>
        <w:t>3</w:t>
      </w:r>
    </w:p>
    <w:p w:rsidR="00AA2AF8" w:rsidRPr="00933B4D" w:rsidRDefault="00AA2AF8" w:rsidP="007C2C87">
      <w:pPr>
        <w:rPr>
          <w:rFonts w:ascii="Times New Roman" w:hAnsi="Times New Roman" w:cs="Times New Roman"/>
          <w:sz w:val="32"/>
          <w:szCs w:val="32"/>
          <w:lang w:val="es-ES"/>
        </w:rPr>
      </w:pPr>
    </w:p>
    <w:p w:rsidR="00AA2AF8" w:rsidRDefault="001012D6" w:rsidP="007C2C87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4</w:t>
      </w:r>
      <w:r w:rsidR="00AA2AF8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. Dezvoltare ulterioara.....................................................</w:t>
      </w:r>
      <w:r w:rsidR="00DD7960">
        <w:rPr>
          <w:rFonts w:ascii="Times New Roman" w:hAnsi="Times New Roman" w:cs="Times New Roman"/>
          <w:sz w:val="32"/>
          <w:szCs w:val="32"/>
          <w:lang w:val="es-ES"/>
        </w:rPr>
        <w:t>.3</w:t>
      </w:r>
    </w:p>
    <w:p w:rsidR="001012D6" w:rsidRPr="00933B4D" w:rsidRDefault="001012D6" w:rsidP="007C2C87">
      <w:pPr>
        <w:rPr>
          <w:rFonts w:ascii="Times New Roman" w:hAnsi="Times New Roman" w:cs="Times New Roman"/>
          <w:sz w:val="32"/>
          <w:szCs w:val="32"/>
          <w:u w:val="single"/>
          <w:lang w:val="es-ES"/>
        </w:rPr>
      </w:pPr>
    </w:p>
    <w:p w:rsidR="00E3354F" w:rsidRPr="00933B4D" w:rsidRDefault="001012D6" w:rsidP="007C2C8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 .E</w:t>
      </w:r>
      <w:r w:rsidR="00DD7960">
        <w:rPr>
          <w:rFonts w:ascii="Times New Roman" w:hAnsi="Times New Roman" w:cs="Times New Roman"/>
          <w:sz w:val="32"/>
          <w:szCs w:val="32"/>
        </w:rPr>
        <w:t>xemplu concret………………………………………..4</w:t>
      </w:r>
      <w:bookmarkStart w:id="0" w:name="_GoBack"/>
      <w:bookmarkEnd w:id="0"/>
    </w:p>
    <w:p w:rsidR="00E3354F" w:rsidRPr="00933B4D" w:rsidRDefault="00E3354F">
      <w:pPr>
        <w:rPr>
          <w:rFonts w:ascii="Times New Roman" w:hAnsi="Times New Roman" w:cs="Times New Roman"/>
          <w:sz w:val="32"/>
          <w:szCs w:val="32"/>
        </w:rPr>
      </w:pPr>
    </w:p>
    <w:p w:rsidR="00E3354F" w:rsidRPr="00933B4D" w:rsidRDefault="00E3354F">
      <w:pPr>
        <w:rPr>
          <w:rFonts w:ascii="Times New Roman" w:hAnsi="Times New Roman" w:cs="Times New Roman"/>
          <w:sz w:val="32"/>
          <w:szCs w:val="32"/>
        </w:rPr>
      </w:pPr>
    </w:p>
    <w:p w:rsidR="00E3354F" w:rsidRPr="00933B4D" w:rsidRDefault="00E3354F">
      <w:pPr>
        <w:rPr>
          <w:rFonts w:ascii="Times New Roman" w:hAnsi="Times New Roman" w:cs="Times New Roman"/>
          <w:sz w:val="32"/>
          <w:szCs w:val="32"/>
        </w:rPr>
      </w:pPr>
    </w:p>
    <w:p w:rsidR="00E3354F" w:rsidRPr="00933B4D" w:rsidRDefault="00E3354F">
      <w:pPr>
        <w:rPr>
          <w:rFonts w:ascii="Times New Roman" w:hAnsi="Times New Roman" w:cs="Times New Roman"/>
          <w:sz w:val="32"/>
          <w:szCs w:val="32"/>
        </w:rPr>
      </w:pPr>
    </w:p>
    <w:p w:rsidR="00E3354F" w:rsidRPr="002E3E83" w:rsidRDefault="00E3354F" w:rsidP="00E3354F">
      <w:pPr>
        <w:rPr>
          <w:rFonts w:ascii="Times New Roman" w:hAnsi="Times New Roman" w:cs="Times New Roman"/>
          <w:sz w:val="32"/>
          <w:szCs w:val="32"/>
          <w:u w:val="single"/>
        </w:rPr>
      </w:pPr>
      <w:r w:rsidRPr="00933B4D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2E3E83">
        <w:rPr>
          <w:rFonts w:ascii="Times New Roman" w:hAnsi="Times New Roman" w:cs="Times New Roman"/>
          <w:sz w:val="32"/>
          <w:szCs w:val="32"/>
          <w:u w:val="single"/>
        </w:rPr>
        <w:t xml:space="preserve">Motivatie in </w:t>
      </w:r>
      <w:r w:rsidR="00991521">
        <w:rPr>
          <w:rFonts w:ascii="Times New Roman" w:hAnsi="Times New Roman" w:cs="Times New Roman"/>
          <w:sz w:val="32"/>
          <w:szCs w:val="32"/>
          <w:u w:val="single"/>
        </w:rPr>
        <w:t>crea</w:t>
      </w:r>
      <w:r w:rsidRPr="002E3E83">
        <w:rPr>
          <w:rFonts w:ascii="Times New Roman" w:hAnsi="Times New Roman" w:cs="Times New Roman"/>
          <w:sz w:val="32"/>
          <w:szCs w:val="32"/>
          <w:u w:val="single"/>
        </w:rPr>
        <w:t>rea acestui software</w:t>
      </w:r>
    </w:p>
    <w:p w:rsidR="00E3354F" w:rsidRPr="00933B4D" w:rsidRDefault="00E3354F" w:rsidP="00E3354F">
      <w:pPr>
        <w:rPr>
          <w:rFonts w:ascii="Times New Roman" w:hAnsi="Times New Roman" w:cs="Times New Roman"/>
          <w:sz w:val="32"/>
          <w:szCs w:val="32"/>
        </w:rPr>
      </w:pPr>
    </w:p>
    <w:p w:rsidR="00E3354F" w:rsidRPr="00933B4D" w:rsidRDefault="00D44CFC" w:rsidP="00C13FD4">
      <w:pPr>
        <w:ind w:firstLine="720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Aceasta aplicatie educativa</w:t>
      </w:r>
      <w:r w:rsidR="00C13FD4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a luat</w:t>
      </w:r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nastere din dorinta noastra  de a </w:t>
      </w:r>
      <w:r w:rsidR="00C13FD4" w:rsidRPr="00933B4D">
        <w:rPr>
          <w:rFonts w:ascii="Times New Roman" w:hAnsi="Times New Roman" w:cs="Times New Roman"/>
          <w:sz w:val="32"/>
          <w:szCs w:val="32"/>
          <w:lang w:val="es-ES"/>
        </w:rPr>
        <w:t>ajuta profesorii</w:t>
      </w:r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si elevii</w:t>
      </w:r>
      <w:r w:rsidR="00C13FD4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s-ES"/>
        </w:rPr>
        <w:t>din</w:t>
      </w:r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scoala primara </w:t>
      </w:r>
      <w:r w:rsidR="00C13FD4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sa invete </w:t>
      </w:r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>limba engleza</w:t>
      </w:r>
      <w:r w:rsidR="00AB7E51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printr-o aplicatie interactiva si usor de folosit</w:t>
      </w:r>
      <w:r w:rsidR="00A60A71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. </w:t>
      </w:r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Limba engleza este cea mai importanta limba din punct de vedere al comunicarii, intrucat este cunoscuta, cel putin la un nivel de baza, de aproape o treime din populatia globului</w:t>
      </w:r>
      <w:r w:rsidR="00A60A71" w:rsidRPr="00933B4D">
        <w:rPr>
          <w:rStyle w:val="apple-converted-space"/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="00A60A71" w:rsidRPr="00933B4D">
        <w:rPr>
          <w:rFonts w:ascii="Times New Roman" w:hAnsi="Times New Roman" w:cs="Times New Roman"/>
          <w:color w:val="000000"/>
          <w:sz w:val="32"/>
          <w:szCs w:val="32"/>
        </w:rPr>
        <w:t>Este cea mai predata limba din lume, cunoasterea limbii engleze fiind o necesitate in multe sectoare si domenii de activitate.</w:t>
      </w:r>
    </w:p>
    <w:p w:rsidR="00AB7E51" w:rsidRPr="00AB7E51" w:rsidRDefault="00AB7E51" w:rsidP="00AB7E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ro-RO" w:eastAsia="ro-RO"/>
        </w:rPr>
      </w:pPr>
      <w:r w:rsidRPr="00933B4D">
        <w:rPr>
          <w:rFonts w:ascii="Times New Roman" w:eastAsia="Times New Roman" w:hAnsi="Times New Roman" w:cs="Times New Roman"/>
          <w:color w:val="333333"/>
          <w:sz w:val="32"/>
          <w:szCs w:val="32"/>
          <w:lang w:val="es-ES" w:eastAsia="ro-RO"/>
        </w:rPr>
        <w:t xml:space="preserve">                </w:t>
      </w:r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Multe dintre filmele de top din lume, cărţi şi muzică sunt publicate şi produse în limba engleză. Prin urmare, învăţarea limbii engleze te va ajuta să îţi măreşti universul cultural.</w:t>
      </w:r>
    </w:p>
    <w:p w:rsidR="004277B8" w:rsidRPr="00933B4D" w:rsidRDefault="004277B8" w:rsidP="00AB7E5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</w:pPr>
    </w:p>
    <w:p w:rsidR="00AB7E51" w:rsidRDefault="00AB7E51" w:rsidP="004277B8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</w:pPr>
      <w:r w:rsidRPr="00AB7E51">
        <w:rPr>
          <w:rFonts w:ascii="Times New Roman" w:eastAsia="Times New Roman" w:hAnsi="Times New Roman" w:cs="Times New Roman"/>
          <w:sz w:val="32"/>
          <w:szCs w:val="32"/>
          <w:lang w:val="es-ES" w:eastAsia="ro-RO"/>
        </w:rPr>
        <w:t> Cea mai mare parte a conţinutului produs pe Internet este în limba engleză. Aşadar, cunoscând limba engleză, vei avea acces la o cantitate incredibilă de informaţii, care ar putea să nu fie disponibile în alt mod!</w:t>
      </w:r>
    </w:p>
    <w:p w:rsidR="008C5968" w:rsidRPr="00933B4D" w:rsidRDefault="008C5968" w:rsidP="008C5968">
      <w:pPr>
        <w:rPr>
          <w:rFonts w:ascii="Times New Roman" w:hAnsi="Times New Roman" w:cs="Times New Roman"/>
          <w:sz w:val="32"/>
          <w:szCs w:val="32"/>
          <w:lang w:val="es-ES"/>
        </w:rPr>
      </w:pPr>
    </w:p>
    <w:p w:rsidR="007C2C87" w:rsidRPr="00933B4D" w:rsidRDefault="007C2C87" w:rsidP="008C596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3B4D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</w:t>
      </w:r>
      <w:r w:rsidR="002E3E8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E3E83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2E3E83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933B4D">
        <w:rPr>
          <w:rFonts w:ascii="Times New Roman" w:hAnsi="Times New Roman" w:cs="Times New Roman"/>
          <w:b/>
          <w:bCs/>
          <w:sz w:val="32"/>
          <w:szCs w:val="32"/>
        </w:rPr>
        <w:t xml:space="preserve"> Ghid de utilizare</w:t>
      </w:r>
    </w:p>
    <w:p w:rsidR="00E600E0" w:rsidRPr="00933B4D" w:rsidRDefault="00E600E0" w:rsidP="008C596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7B18C4" w:rsidRDefault="00E600E0" w:rsidP="008C5968">
      <w:pPr>
        <w:rPr>
          <w:rFonts w:ascii="Times New Roman" w:hAnsi="Times New Roman" w:cs="Times New Roman"/>
          <w:bCs/>
          <w:sz w:val="32"/>
          <w:szCs w:val="32"/>
        </w:rPr>
      </w:pPr>
      <w:r w:rsidRPr="00933B4D">
        <w:rPr>
          <w:rFonts w:ascii="Times New Roman" w:hAnsi="Times New Roman" w:cs="Times New Roman"/>
          <w:bCs/>
          <w:sz w:val="32"/>
          <w:szCs w:val="32"/>
        </w:rPr>
        <w:tab/>
        <w:t>Pentru a incepe utilizarea acestui</w:t>
      </w:r>
      <w:r w:rsidR="00DD6427" w:rsidRPr="00933B4D">
        <w:rPr>
          <w:rFonts w:ascii="Times New Roman" w:hAnsi="Times New Roman" w:cs="Times New Roman"/>
          <w:bCs/>
          <w:sz w:val="32"/>
          <w:szCs w:val="32"/>
        </w:rPr>
        <w:t xml:space="preserve"> soft apasati pe casuta “Login”</w:t>
      </w:r>
      <w:r w:rsidRPr="00933B4D">
        <w:rPr>
          <w:rFonts w:ascii="Times New Roman" w:hAnsi="Times New Roman" w:cs="Times New Roman"/>
          <w:bCs/>
          <w:sz w:val="32"/>
          <w:szCs w:val="32"/>
        </w:rPr>
        <w:t xml:space="preserve"> din meniul de star</w:t>
      </w:r>
      <w:r w:rsidR="00DA2BC0" w:rsidRPr="00933B4D">
        <w:rPr>
          <w:rFonts w:ascii="Times New Roman" w:hAnsi="Times New Roman" w:cs="Times New Roman"/>
          <w:bCs/>
          <w:sz w:val="32"/>
          <w:szCs w:val="32"/>
        </w:rPr>
        <w:t>t</w:t>
      </w:r>
      <w:r w:rsidR="00DD6427" w:rsidRPr="00933B4D">
        <w:rPr>
          <w:rFonts w:ascii="Times New Roman" w:hAnsi="Times New Roman" w:cs="Times New Roman"/>
          <w:bCs/>
          <w:sz w:val="32"/>
          <w:szCs w:val="32"/>
        </w:rPr>
        <w:t>.</w:t>
      </w:r>
      <w:r w:rsidR="00DA2BC0" w:rsidRPr="00933B4D">
        <w:rPr>
          <w:rFonts w:ascii="Times New Roman" w:hAnsi="Times New Roman" w:cs="Times New Roman"/>
          <w:bCs/>
          <w:sz w:val="32"/>
          <w:szCs w:val="32"/>
        </w:rPr>
        <w:t xml:space="preserve"> In continuare va introduce-ti numele </w:t>
      </w:r>
      <w:r w:rsidR="00D44CFC">
        <w:rPr>
          <w:rFonts w:ascii="Times New Roman" w:hAnsi="Times New Roman" w:cs="Times New Roman"/>
          <w:bCs/>
          <w:sz w:val="32"/>
          <w:szCs w:val="32"/>
        </w:rPr>
        <w:t xml:space="preserve">si parola </w:t>
      </w:r>
      <w:r w:rsidR="00DA2BC0" w:rsidRPr="00933B4D">
        <w:rPr>
          <w:rFonts w:ascii="Times New Roman" w:hAnsi="Times New Roman" w:cs="Times New Roman"/>
          <w:bCs/>
          <w:sz w:val="32"/>
          <w:szCs w:val="32"/>
        </w:rPr>
        <w:t xml:space="preserve"> ; dai click pe butonul “Sa incepem ”iar apoi se va deschid</w:t>
      </w:r>
      <w:r w:rsidR="00D44CFC">
        <w:rPr>
          <w:rFonts w:ascii="Times New Roman" w:hAnsi="Times New Roman" w:cs="Times New Roman"/>
          <w:bCs/>
          <w:sz w:val="32"/>
          <w:szCs w:val="32"/>
        </w:rPr>
        <w:t>e pagina principala.</w:t>
      </w:r>
      <w:r w:rsidR="00DD7960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7B18C4" w:rsidRPr="00933B4D" w:rsidRDefault="007B18C4" w:rsidP="008C5968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   Cu ajutorul  aplicatiei English 4 Kids se poate invata intr-un mod interactiv denumirea :  obiectelor din diferite camera ale casei , alimentelor , obiectelor de vestimentatie</w:t>
      </w:r>
      <w:r w:rsidR="00991521">
        <w:rPr>
          <w:rFonts w:ascii="Times New Roman" w:hAnsi="Times New Roman" w:cs="Times New Roman"/>
          <w:bCs/>
          <w:sz w:val="32"/>
          <w:szCs w:val="32"/>
        </w:rPr>
        <w:t>, culori, cantece</w:t>
      </w:r>
      <w:r>
        <w:rPr>
          <w:rFonts w:ascii="Times New Roman" w:hAnsi="Times New Roman" w:cs="Times New Roman"/>
          <w:bCs/>
          <w:sz w:val="32"/>
          <w:szCs w:val="32"/>
        </w:rPr>
        <w:t>.De asemenea prin intermediul jocurilui interactiv Hangman utilizato</w:t>
      </w:r>
      <w:r w:rsidR="00991521">
        <w:rPr>
          <w:rFonts w:ascii="Times New Roman" w:hAnsi="Times New Roman" w:cs="Times New Roman"/>
          <w:bCs/>
          <w:sz w:val="32"/>
          <w:szCs w:val="32"/>
        </w:rPr>
        <w:t>rul isi testeaza cunostintele acumulate in joc</w:t>
      </w:r>
      <w:r>
        <w:rPr>
          <w:rFonts w:ascii="Times New Roman" w:hAnsi="Times New Roman" w:cs="Times New Roman"/>
          <w:bCs/>
          <w:sz w:val="32"/>
          <w:szCs w:val="32"/>
        </w:rPr>
        <w:t xml:space="preserve">. Aplicatia prezinta si un dictionar cu </w:t>
      </w:r>
      <w:r w:rsidR="00991521">
        <w:rPr>
          <w:rFonts w:ascii="Times New Roman" w:hAnsi="Times New Roman" w:cs="Times New Roman"/>
          <w:bCs/>
          <w:sz w:val="32"/>
          <w:szCs w:val="32"/>
        </w:rPr>
        <w:t>imagini ,</w:t>
      </w:r>
      <w:r>
        <w:rPr>
          <w:rFonts w:ascii="Times New Roman" w:hAnsi="Times New Roman" w:cs="Times New Roman"/>
          <w:bCs/>
          <w:sz w:val="32"/>
          <w:szCs w:val="32"/>
        </w:rPr>
        <w:t xml:space="preserve"> care perminte cautarea unor cuvinte atat in limba romana cat si </w:t>
      </w:r>
      <w:r>
        <w:rPr>
          <w:rFonts w:ascii="Times New Roman" w:hAnsi="Times New Roman" w:cs="Times New Roman"/>
          <w:bCs/>
          <w:sz w:val="32"/>
          <w:szCs w:val="32"/>
        </w:rPr>
        <w:lastRenderedPageBreak/>
        <w:t>engleza</w:t>
      </w:r>
      <w:r w:rsidR="00991521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>;</w:t>
      </w:r>
      <w:r w:rsidR="00991521">
        <w:rPr>
          <w:rFonts w:ascii="Times New Roman" w:hAnsi="Times New Roman" w:cs="Times New Roman"/>
          <w:bCs/>
          <w:sz w:val="32"/>
          <w:szCs w:val="32"/>
        </w:rPr>
        <w:t xml:space="preserve"> si administrarea dictionarului (adugarea , stergerea si modificare cuvintelor );</w:t>
      </w:r>
    </w:p>
    <w:p w:rsidR="00A51F02" w:rsidRPr="00183F98" w:rsidRDefault="00DA2BC0" w:rsidP="008C5968">
      <w:pPr>
        <w:rPr>
          <w:rFonts w:ascii="Times New Roman" w:hAnsi="Times New Roman" w:cs="Times New Roman"/>
          <w:bCs/>
          <w:sz w:val="32"/>
          <w:szCs w:val="32"/>
        </w:rPr>
      </w:pPr>
      <w:r w:rsidRPr="00933B4D">
        <w:rPr>
          <w:rFonts w:ascii="Times New Roman" w:hAnsi="Times New Roman" w:cs="Times New Roman"/>
          <w:bCs/>
          <w:sz w:val="32"/>
          <w:szCs w:val="32"/>
        </w:rPr>
        <w:tab/>
        <w:t xml:space="preserve">Avem un meniu de unde utilizatorul poate alege cu usurinta </w:t>
      </w:r>
      <w:r w:rsidR="007B18C4">
        <w:rPr>
          <w:rFonts w:ascii="Times New Roman" w:hAnsi="Times New Roman" w:cs="Times New Roman"/>
          <w:bCs/>
          <w:sz w:val="32"/>
          <w:szCs w:val="32"/>
        </w:rPr>
        <w:t>jocul dorit ,  de exemplu alegerea unei camera ,unde</w:t>
      </w:r>
      <w:r w:rsidRPr="00933B4D"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="007B18C4">
        <w:rPr>
          <w:rFonts w:ascii="Times New Roman" w:hAnsi="Times New Roman" w:cs="Times New Roman"/>
          <w:bCs/>
          <w:sz w:val="32"/>
          <w:szCs w:val="32"/>
        </w:rPr>
        <w:t>o data a</w:t>
      </w:r>
      <w:r w:rsidRPr="00933B4D">
        <w:rPr>
          <w:rFonts w:ascii="Times New Roman" w:hAnsi="Times New Roman" w:cs="Times New Roman"/>
          <w:bCs/>
          <w:sz w:val="32"/>
          <w:szCs w:val="32"/>
        </w:rPr>
        <w:t>juns acea</w:t>
      </w:r>
      <w:r w:rsidR="00D44CFC">
        <w:rPr>
          <w:rFonts w:ascii="Times New Roman" w:hAnsi="Times New Roman" w:cs="Times New Roman"/>
          <w:bCs/>
          <w:sz w:val="32"/>
          <w:szCs w:val="32"/>
        </w:rPr>
        <w:t>ta poate accesa ghidul de instru</w:t>
      </w:r>
      <w:r w:rsidRPr="00933B4D">
        <w:rPr>
          <w:rFonts w:ascii="Times New Roman" w:hAnsi="Times New Roman" w:cs="Times New Roman"/>
          <w:bCs/>
          <w:sz w:val="32"/>
          <w:szCs w:val="32"/>
        </w:rPr>
        <w:t>ctiuni  de unde poate afla concre</w:t>
      </w:r>
      <w:r w:rsidR="007B18C4">
        <w:rPr>
          <w:rFonts w:ascii="Times New Roman" w:hAnsi="Times New Roman" w:cs="Times New Roman"/>
          <w:bCs/>
          <w:sz w:val="32"/>
          <w:szCs w:val="32"/>
        </w:rPr>
        <w:t>t cum sa utilizeze aplicatia . Fiecare joc este prevazut cu un buton de ajutor unde utilizatorul afla concret , atat in limba romana cat si engleza ce anume are de facut .</w:t>
      </w:r>
    </w:p>
    <w:p w:rsidR="007C2C87" w:rsidRPr="00933B4D" w:rsidRDefault="007C2C87" w:rsidP="00A51F02">
      <w:pPr>
        <w:rPr>
          <w:rFonts w:ascii="Times New Roman" w:hAnsi="Times New Roman" w:cs="Times New Roman"/>
          <w:b/>
          <w:bCs/>
          <w:sz w:val="32"/>
          <w:szCs w:val="32"/>
          <w:lang w:val="es-ES"/>
        </w:rPr>
      </w:pPr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r w:rsidR="001012D6">
        <w:rPr>
          <w:rFonts w:ascii="Times New Roman" w:hAnsi="Times New Roman" w:cs="Times New Roman"/>
          <w:sz w:val="32"/>
          <w:szCs w:val="32"/>
          <w:lang w:val="es-ES"/>
        </w:rPr>
        <w:tab/>
      </w:r>
      <w:r w:rsidR="001012D6">
        <w:rPr>
          <w:rFonts w:ascii="Times New Roman" w:hAnsi="Times New Roman" w:cs="Times New Roman"/>
          <w:sz w:val="32"/>
          <w:szCs w:val="32"/>
          <w:lang w:val="es-ES"/>
        </w:rPr>
        <w:tab/>
      </w:r>
      <w:r w:rsidR="001012D6">
        <w:rPr>
          <w:rFonts w:ascii="Times New Roman" w:hAnsi="Times New Roman" w:cs="Times New Roman"/>
          <w:sz w:val="32"/>
          <w:szCs w:val="32"/>
          <w:lang w:val="es-ES"/>
        </w:rPr>
        <w:tab/>
      </w:r>
      <w:r w:rsidR="00D44CFC">
        <w:rPr>
          <w:rFonts w:ascii="Times New Roman" w:hAnsi="Times New Roman" w:cs="Times New Roman"/>
          <w:b/>
          <w:bCs/>
          <w:sz w:val="32"/>
          <w:szCs w:val="32"/>
          <w:lang w:val="es-ES"/>
        </w:rPr>
        <w:t>O privire in crearea acestei aplicatii</w:t>
      </w:r>
    </w:p>
    <w:p w:rsidR="007C2C87" w:rsidRPr="00933B4D" w:rsidRDefault="007C2C87" w:rsidP="00A51F02">
      <w:pPr>
        <w:rPr>
          <w:rFonts w:ascii="Times New Roman" w:hAnsi="Times New Roman" w:cs="Times New Roman"/>
          <w:sz w:val="32"/>
          <w:szCs w:val="32"/>
          <w:lang w:val="es-ES"/>
        </w:rPr>
      </w:pPr>
      <w:r w:rsidRPr="00933B4D">
        <w:rPr>
          <w:rFonts w:ascii="Times New Roman" w:hAnsi="Times New Roman" w:cs="Times New Roman"/>
          <w:b/>
          <w:bCs/>
          <w:sz w:val="32"/>
          <w:szCs w:val="32"/>
          <w:lang w:val="es-ES"/>
        </w:rPr>
        <w:tab/>
      </w:r>
      <w:r w:rsidR="00613C9F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Pentru a reusi sa cream </w:t>
      </w:r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aceasta aplicatie am avut nevoie de un numar semnificativ de ore , acesta fiind unul din motivele din care multe persoane un doresc sa faca un astfel de proiect , crezand ca tot efortul va fi in zadar .</w:t>
      </w:r>
    </w:p>
    <w:p w:rsidR="00933B4D" w:rsidRPr="00183F98" w:rsidRDefault="007C2C87" w:rsidP="00A51F02">
      <w:pPr>
        <w:rPr>
          <w:rFonts w:ascii="Times New Roman" w:hAnsi="Times New Roman" w:cs="Times New Roman"/>
          <w:bCs/>
          <w:iCs/>
          <w:sz w:val="32"/>
          <w:szCs w:val="32"/>
          <w:shd w:val="clear" w:color="auto" w:fill="FFFFFF"/>
        </w:rPr>
      </w:pPr>
      <w:r w:rsidRPr="00933B4D">
        <w:rPr>
          <w:rFonts w:ascii="Times New Roman" w:hAnsi="Times New Roman" w:cs="Times New Roman"/>
          <w:sz w:val="32"/>
          <w:szCs w:val="32"/>
          <w:lang w:val="es-ES"/>
        </w:rPr>
        <w:tab/>
        <w:t>Acest software a fost realizat cu ajuto</w:t>
      </w:r>
      <w:r w:rsidR="006129D7" w:rsidRPr="00933B4D">
        <w:rPr>
          <w:rFonts w:ascii="Times New Roman" w:hAnsi="Times New Roman" w:cs="Times New Roman"/>
          <w:sz w:val="32"/>
          <w:szCs w:val="32"/>
          <w:lang w:val="es-ES"/>
        </w:rPr>
        <w:t>rul Microsoft Visual Studio 2015</w:t>
      </w:r>
      <w:r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. Pentru a prelucra imaginile am folosit </w:t>
      </w:r>
      <w:r w:rsidR="004C5BC2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diferite programe pecum Pixrl, Paint , </w:t>
      </w:r>
      <w:r w:rsidR="00933B4D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 Adobe Photoshop</w:t>
      </w:r>
      <w:r w:rsidR="00183F98">
        <w:rPr>
          <w:rFonts w:ascii="Times New Roman" w:hAnsi="Times New Roman" w:cs="Times New Roman"/>
          <w:sz w:val="32"/>
          <w:szCs w:val="32"/>
          <w:lang w:val="es-ES"/>
        </w:rPr>
        <w:t xml:space="preserve"> CS6</w:t>
      </w:r>
      <w:r w:rsidR="00933B4D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, </w:t>
      </w:r>
      <w:r w:rsidR="004C5BC2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etc. </w:t>
      </w:r>
      <w:r w:rsidR="007B18C4">
        <w:rPr>
          <w:rFonts w:ascii="Times New Roman" w:hAnsi="Times New Roman" w:cs="Times New Roman"/>
          <w:sz w:val="32"/>
          <w:szCs w:val="32"/>
          <w:lang w:val="es-ES"/>
        </w:rPr>
        <w:t xml:space="preserve">Am mai utilizat de asemenea si Acces 2013 </w:t>
      </w:r>
      <w:r w:rsidR="00183F98">
        <w:rPr>
          <w:rFonts w:ascii="Times New Roman" w:hAnsi="Times New Roman" w:cs="Times New Roman"/>
          <w:sz w:val="32"/>
          <w:szCs w:val="32"/>
          <w:lang w:val="es-ES"/>
        </w:rPr>
        <w:t>pentru prelucrarea bazelor de date .</w:t>
      </w:r>
      <w:r w:rsidR="004C5BC2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Sursa imaginilor </w:t>
      </w:r>
      <w:r w:rsidR="00183F98">
        <w:rPr>
          <w:rFonts w:ascii="Times New Roman" w:hAnsi="Times New Roman" w:cs="Times New Roman"/>
          <w:sz w:val="32"/>
          <w:szCs w:val="32"/>
          <w:lang w:val="es-ES"/>
        </w:rPr>
        <w:t xml:space="preserve">cu camere </w:t>
      </w:r>
      <w:r w:rsidR="004C5BC2" w:rsidRPr="00933B4D">
        <w:rPr>
          <w:rFonts w:ascii="Times New Roman" w:hAnsi="Times New Roman" w:cs="Times New Roman"/>
          <w:sz w:val="32"/>
          <w:szCs w:val="32"/>
          <w:lang w:val="es-ES"/>
        </w:rPr>
        <w:t xml:space="preserve">este </w:t>
      </w:r>
      <w:r w:rsidR="00183F98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</w:rPr>
        <w:t xml:space="preserve">Google </w:t>
      </w:r>
      <w:r w:rsidR="00183F98" w:rsidRPr="00183F98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</w:rPr>
        <w:t>sketchup</w:t>
      </w:r>
      <w:r w:rsidR="00183F98">
        <w:rPr>
          <w:rFonts w:ascii="Times New Roman" w:hAnsi="Times New Roman" w:cs="Times New Roman"/>
          <w:b/>
          <w:bCs/>
          <w:i/>
          <w:iCs/>
          <w:color w:val="222222"/>
          <w:sz w:val="32"/>
          <w:szCs w:val="32"/>
          <w:shd w:val="clear" w:color="auto" w:fill="FFFFFF"/>
        </w:rPr>
        <w:t xml:space="preserve"> , </w:t>
      </w:r>
      <w:r w:rsidR="00183F98">
        <w:rPr>
          <w:rFonts w:ascii="Times New Roman" w:hAnsi="Times New Roman" w:cs="Times New Roman"/>
          <w:bCs/>
          <w:iCs/>
          <w:color w:val="222222"/>
          <w:sz w:val="32"/>
          <w:szCs w:val="32"/>
          <w:shd w:val="clear" w:color="auto" w:fill="FFFFFF"/>
        </w:rPr>
        <w:t>restulor imaginilor sunt preluate de pe site-ul Pixabay respective Google;</w:t>
      </w:r>
      <w:r w:rsidR="00183F98">
        <w:rPr>
          <w:rFonts w:ascii="Times New Roman" w:hAnsi="Times New Roman" w:cs="Times New Roman"/>
          <w:bCs/>
          <w:iCs/>
          <w:sz w:val="32"/>
          <w:szCs w:val="32"/>
          <w:shd w:val="clear" w:color="auto" w:fill="FFFFFF"/>
        </w:rPr>
        <w:t xml:space="preserve"> </w:t>
      </w:r>
    </w:p>
    <w:p w:rsidR="00A95813" w:rsidRPr="00933B4D" w:rsidRDefault="00183F98" w:rsidP="00A51F02">
      <w:pPr>
        <w:rPr>
          <w:rFonts w:ascii="Times New Roman" w:hAnsi="Times New Roman" w:cs="Times New Roman"/>
          <w:b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                                  </w:t>
      </w:r>
      <w:r w:rsidR="00AC11EA" w:rsidRPr="00933B4D">
        <w:rPr>
          <w:rFonts w:ascii="Times New Roman" w:hAnsi="Times New Roman" w:cs="Times New Roman"/>
          <w:b/>
          <w:sz w:val="32"/>
          <w:szCs w:val="32"/>
          <w:lang w:val="es-ES"/>
        </w:rPr>
        <w:t>Dezvoltare Ulterioara</w:t>
      </w:r>
    </w:p>
    <w:p w:rsidR="00024AB3" w:rsidRDefault="00A95813" w:rsidP="00A51F02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933B4D">
        <w:rPr>
          <w:rFonts w:ascii="Times New Roman" w:hAnsi="Times New Roman" w:cs="Times New Roman"/>
          <w:sz w:val="32"/>
          <w:szCs w:val="32"/>
          <w:lang w:val="es-ES"/>
        </w:rPr>
        <w:tab/>
      </w:r>
      <w:r w:rsidRPr="002E3E83">
        <w:rPr>
          <w:rFonts w:ascii="Times New Roman" w:hAnsi="Times New Roman" w:cs="Times New Roman"/>
          <w:sz w:val="32"/>
          <w:szCs w:val="32"/>
          <w:lang w:val="es-ES"/>
        </w:rPr>
        <w:t>Acest proiect fiind o adevarata platforma pentru facilitarea invataman</w:t>
      </w:r>
      <w:r w:rsidR="00991521">
        <w:rPr>
          <w:rFonts w:ascii="Times New Roman" w:hAnsi="Times New Roman" w:cs="Times New Roman"/>
          <w:sz w:val="32"/>
          <w:szCs w:val="32"/>
          <w:lang w:val="es-ES"/>
        </w:rPr>
        <w:t>tului poate fi dezvoltat .</w:t>
      </w:r>
      <w:r w:rsidR="00271B55" w:rsidRPr="002E3E83">
        <w:rPr>
          <w:rFonts w:ascii="Times New Roman" w:hAnsi="Times New Roman" w:cs="Times New Roman"/>
          <w:sz w:val="32"/>
          <w:szCs w:val="32"/>
          <w:lang w:val="es-ES"/>
        </w:rPr>
        <w:t>O alt</w:t>
      </w:r>
      <w:r w:rsidR="00532F47">
        <w:rPr>
          <w:rFonts w:ascii="Times New Roman" w:hAnsi="Times New Roman" w:cs="Times New Roman"/>
          <w:sz w:val="32"/>
          <w:szCs w:val="32"/>
          <w:lang w:val="es-ES"/>
        </w:rPr>
        <w:t xml:space="preserve">a implementare este dezvoltarea </w:t>
      </w:r>
      <w:r w:rsidR="00271B55" w:rsidRPr="002E3E83">
        <w:rPr>
          <w:rFonts w:ascii="Times New Roman" w:hAnsi="Times New Roman" w:cs="Times New Roman"/>
          <w:sz w:val="32"/>
          <w:szCs w:val="32"/>
          <w:lang w:val="es-ES"/>
        </w:rPr>
        <w:t xml:space="preserve"> baze de date  care sa stocheze </w:t>
      </w:r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informații despre utilizator ,   sa organizeze  și  sa vizualizeze  datele în moduri diferite si sa partajeze datele cu alte persoane prin intermediul rapoa</w:t>
      </w:r>
      <w:r w:rsidR="00183F98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rtelor, al mesajelor de e-mail </w:t>
      </w:r>
      <w:r w:rsidR="00271B55" w:rsidRPr="002E3E83">
        <w:rPr>
          <w:rFonts w:ascii="Times New Roman" w:hAnsi="Times New Roman" w:cs="Times New Roman"/>
          <w:sz w:val="32"/>
          <w:szCs w:val="32"/>
          <w:shd w:val="clear" w:color="auto" w:fill="FFFFFF"/>
        </w:rPr>
        <w:t>sau al internetului</w:t>
      </w:r>
      <w:r w:rsidR="00532F47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="0099152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De asemenea aceasta ar putea fi accesibila de pe  telefonul mobil  in viitor .</w:t>
      </w:r>
    </w:p>
    <w:p w:rsidR="00532F47" w:rsidRDefault="00532F47" w:rsidP="00A51F02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BF7F55" w:rsidRDefault="001012D6" w:rsidP="00A51F02">
      <w:pPr>
        <w:rPr>
          <w:rFonts w:ascii="Times New Roman" w:hAnsi="Times New Roman" w:cs="Times New Roman"/>
          <w:b/>
          <w:sz w:val="48"/>
          <w:szCs w:val="48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sz w:val="32"/>
          <w:szCs w:val="32"/>
          <w:lang w:val="es-ES"/>
        </w:rPr>
        <w:tab/>
      </w:r>
      <w:r>
        <w:rPr>
          <w:rFonts w:ascii="Times New Roman" w:hAnsi="Times New Roman" w:cs="Times New Roman"/>
          <w:sz w:val="32"/>
          <w:szCs w:val="32"/>
          <w:lang w:val="es-ES"/>
        </w:rPr>
        <w:tab/>
      </w:r>
      <w:r w:rsidRPr="001012D6">
        <w:rPr>
          <w:rFonts w:ascii="Times New Roman" w:hAnsi="Times New Roman" w:cs="Times New Roman"/>
          <w:b/>
          <w:sz w:val="48"/>
          <w:szCs w:val="48"/>
          <w:lang w:val="es-ES"/>
        </w:rPr>
        <w:t>Exemplu Concret</w:t>
      </w:r>
    </w:p>
    <w:p w:rsidR="00BF7F55" w:rsidRDefault="00BF7F55" w:rsidP="00A51F02">
      <w:pPr>
        <w:rPr>
          <w:rFonts w:ascii="Times New Roman" w:hAnsi="Times New Roman" w:cs="Times New Roman"/>
          <w:b/>
          <w:sz w:val="48"/>
          <w:szCs w:val="48"/>
          <w:lang w:val="es-ES"/>
        </w:rPr>
      </w:pPr>
    </w:p>
    <w:p w:rsidR="00BF7F55" w:rsidRDefault="00BF7F55" w:rsidP="00BF7F55">
      <w:pPr>
        <w:ind w:firstLine="720"/>
        <w:rPr>
          <w:rFonts w:ascii="Times New Roman" w:hAnsi="Times New Roman" w:cs="Times New Roman"/>
          <w:sz w:val="36"/>
          <w:szCs w:val="36"/>
          <w:lang w:val="es-ES"/>
        </w:rPr>
      </w:pPr>
      <w:r w:rsidRPr="00BF7F55">
        <w:rPr>
          <w:rFonts w:ascii="Times New Roman" w:hAnsi="Times New Roman" w:cs="Times New Roman"/>
          <w:sz w:val="36"/>
          <w:szCs w:val="36"/>
          <w:lang w:val="es-ES"/>
        </w:rPr>
        <w:t>In data de 26/05/2017, vineri, un grup de francezii ,care  sunt in p</w:t>
      </w:r>
      <w:r>
        <w:rPr>
          <w:rFonts w:ascii="Times New Roman" w:hAnsi="Times New Roman" w:cs="Times New Roman"/>
          <w:sz w:val="36"/>
          <w:szCs w:val="36"/>
          <w:lang w:val="es-ES"/>
        </w:rPr>
        <w:t xml:space="preserve">arteneriat cu scoala noastra, </w:t>
      </w:r>
      <w:r w:rsidRPr="00BF7F55">
        <w:rPr>
          <w:rFonts w:ascii="Times New Roman" w:hAnsi="Times New Roman" w:cs="Times New Roman"/>
          <w:sz w:val="36"/>
          <w:szCs w:val="36"/>
          <w:lang w:val="es-ES"/>
        </w:rPr>
        <w:t>c</w:t>
      </w:r>
      <w:r>
        <w:rPr>
          <w:rFonts w:ascii="Times New Roman" w:hAnsi="Times New Roman" w:cs="Times New Roman"/>
          <w:sz w:val="36"/>
          <w:szCs w:val="36"/>
          <w:lang w:val="es-ES"/>
        </w:rPr>
        <w:t>are fac schimb de experienta,  ne-au insotit la ora de informatica si le-am aratat diferite limbaje de programare si elemente de informatica cu care noi lucram zilinic . Noi(Teodora si Florina) optimizam aplicatia si un baiat a venit si ne-a intrebat despre ce este vorba. I-am explicat si acesta a fost incantat sa o foloseaca</w:t>
      </w:r>
      <w:r w:rsidR="00050C24">
        <w:rPr>
          <w:rFonts w:ascii="Times New Roman" w:hAnsi="Times New Roman" w:cs="Times New Roman"/>
          <w:sz w:val="36"/>
          <w:szCs w:val="36"/>
          <w:lang w:val="es-ES"/>
        </w:rPr>
        <w:t xml:space="preserve"> si si-a chemat si prietenii.</w:t>
      </w:r>
    </w:p>
    <w:p w:rsidR="00050C24" w:rsidRPr="00BF7F55" w:rsidRDefault="00050C24" w:rsidP="00BF7F55">
      <w:pPr>
        <w:ind w:firstLine="720"/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777d221-d0f8-41cf-853d-77ba3f71bb9c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55" w:rsidRPr="00BF7F55" w:rsidRDefault="00BF7F55" w:rsidP="00A51F02">
      <w:pPr>
        <w:rPr>
          <w:rFonts w:ascii="Times New Roman" w:hAnsi="Times New Roman" w:cs="Times New Roman"/>
          <w:sz w:val="36"/>
          <w:szCs w:val="36"/>
          <w:lang w:val="es-ES"/>
        </w:rPr>
      </w:pPr>
    </w:p>
    <w:sectPr w:rsidR="00BF7F55" w:rsidRPr="00BF7F5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262A" w:rsidRDefault="0052262A" w:rsidP="001012D6">
      <w:pPr>
        <w:spacing w:after="0" w:line="240" w:lineRule="auto"/>
      </w:pPr>
      <w:r>
        <w:separator/>
      </w:r>
    </w:p>
  </w:endnote>
  <w:endnote w:type="continuationSeparator" w:id="0">
    <w:p w:rsidR="0052262A" w:rsidRDefault="0052262A" w:rsidP="0010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262A" w:rsidRDefault="0052262A" w:rsidP="001012D6">
      <w:pPr>
        <w:spacing w:after="0" w:line="240" w:lineRule="auto"/>
      </w:pPr>
      <w:r>
        <w:separator/>
      </w:r>
    </w:p>
  </w:footnote>
  <w:footnote w:type="continuationSeparator" w:id="0">
    <w:p w:rsidR="0052262A" w:rsidRDefault="0052262A" w:rsidP="00101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28107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1012D6" w:rsidRDefault="001012D6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796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1012D6" w:rsidRDefault="001012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55"/>
    <w:rsid w:val="000245F0"/>
    <w:rsid w:val="00024AB3"/>
    <w:rsid w:val="00026C88"/>
    <w:rsid w:val="00050C24"/>
    <w:rsid w:val="00064D0C"/>
    <w:rsid w:val="001012D6"/>
    <w:rsid w:val="00142F55"/>
    <w:rsid w:val="00183F98"/>
    <w:rsid w:val="00271B55"/>
    <w:rsid w:val="00284E70"/>
    <w:rsid w:val="002E3E83"/>
    <w:rsid w:val="003501C4"/>
    <w:rsid w:val="004277B8"/>
    <w:rsid w:val="00455264"/>
    <w:rsid w:val="004C5BC2"/>
    <w:rsid w:val="0052262A"/>
    <w:rsid w:val="00532F47"/>
    <w:rsid w:val="00541AC3"/>
    <w:rsid w:val="00551C4A"/>
    <w:rsid w:val="006129D7"/>
    <w:rsid w:val="00613C9F"/>
    <w:rsid w:val="007041D5"/>
    <w:rsid w:val="007B18C4"/>
    <w:rsid w:val="007C2C87"/>
    <w:rsid w:val="007F05A4"/>
    <w:rsid w:val="007F0822"/>
    <w:rsid w:val="008C5968"/>
    <w:rsid w:val="00933B4D"/>
    <w:rsid w:val="00991521"/>
    <w:rsid w:val="00A51F02"/>
    <w:rsid w:val="00A60A71"/>
    <w:rsid w:val="00A95813"/>
    <w:rsid w:val="00AA2AF8"/>
    <w:rsid w:val="00AB7E51"/>
    <w:rsid w:val="00AC11EA"/>
    <w:rsid w:val="00BA7BDB"/>
    <w:rsid w:val="00BF7F55"/>
    <w:rsid w:val="00C13FD4"/>
    <w:rsid w:val="00C35BA5"/>
    <w:rsid w:val="00C8265A"/>
    <w:rsid w:val="00CA1209"/>
    <w:rsid w:val="00CF0BB7"/>
    <w:rsid w:val="00CF7B1A"/>
    <w:rsid w:val="00D25772"/>
    <w:rsid w:val="00D44CFC"/>
    <w:rsid w:val="00DA2BC0"/>
    <w:rsid w:val="00DD6427"/>
    <w:rsid w:val="00DD7960"/>
    <w:rsid w:val="00E3354F"/>
    <w:rsid w:val="00E600E0"/>
    <w:rsid w:val="00E70B42"/>
    <w:rsid w:val="00F4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A33E3-C6B7-451C-B1F6-764AA263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60A71"/>
  </w:style>
  <w:style w:type="paragraph" w:styleId="Header">
    <w:name w:val="header"/>
    <w:basedOn w:val="Normal"/>
    <w:link w:val="HeaderChar"/>
    <w:uiPriority w:val="99"/>
    <w:unhideWhenUsed/>
    <w:rsid w:val="00101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2D6"/>
  </w:style>
  <w:style w:type="paragraph" w:styleId="Footer">
    <w:name w:val="footer"/>
    <w:basedOn w:val="Normal"/>
    <w:link w:val="FooterChar"/>
    <w:uiPriority w:val="99"/>
    <w:unhideWhenUsed/>
    <w:rsid w:val="00101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ev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9E7F5-A82F-4EB6-828E-A5B45C2E62D2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07855454-193E-4CB2-875A-156B329E8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111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Florina</cp:lastModifiedBy>
  <cp:revision>13</cp:revision>
  <dcterms:created xsi:type="dcterms:W3CDTF">2017-05-26T07:29:00Z</dcterms:created>
  <dcterms:modified xsi:type="dcterms:W3CDTF">2017-07-22T18:54:00Z</dcterms:modified>
</cp:coreProperties>
</file>